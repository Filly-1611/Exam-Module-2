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881D" w14:textId="50A6E80B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Test di valutazione – Modulo </w:t>
      </w:r>
      <w:r w:rsidR="00230A4D" w:rsidRPr="001E6010">
        <w:rPr>
          <w:lang w:val="it-IT"/>
        </w:rPr>
        <w:t>2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1DBC5C60" w:rsidR="00547F36" w:rsidRPr="001E6010" w:rsidRDefault="004F4914">
            <w:pPr>
              <w:pStyle w:val="Informazionisullostudente"/>
            </w:pPr>
            <w:r>
              <w:t>Filomena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52CAC668" w:rsidR="00547F36" w:rsidRPr="001E6010" w:rsidRDefault="004F4914">
            <w:pPr>
              <w:pStyle w:val="Informazionisullostudente"/>
            </w:pPr>
            <w:r>
              <w:t>Iannone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2117553A" w:rsidR="00547F36" w:rsidRPr="001E6010" w:rsidRDefault="004F4914">
            <w:pPr>
              <w:pStyle w:val="Informazionisullostudente"/>
            </w:pPr>
            <w:r>
              <w:t>18/10/2019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16768AA3" w14:textId="3D8508EE" w:rsidR="002F2AFA" w:rsidRPr="001E6010" w:rsidRDefault="00464B0E" w:rsidP="002F2AF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Cosa si intende quando si utilizza il tipo “var” durante la dichiarazione delle variabili?</w:t>
      </w:r>
      <w:r w:rsidR="00DA5C84" w:rsidRPr="001E6010">
        <w:rPr>
          <w:rFonts w:cstheme="minorHAnsi"/>
          <w:sz w:val="16"/>
          <w:szCs w:val="16"/>
        </w:rPr>
        <w:t xml:space="preserve"> </w:t>
      </w:r>
      <w:r w:rsidR="00DA5C84" w:rsidRPr="001E6010">
        <w:rPr>
          <w:rFonts w:cstheme="minorHAnsi"/>
          <w:sz w:val="16"/>
          <w:szCs w:val="16"/>
        </w:rPr>
        <w:tab/>
      </w:r>
      <w:r w:rsidR="00DA5C84" w:rsidRPr="001E6010">
        <w:rPr>
          <w:rFonts w:cstheme="minorHAnsi"/>
          <w:sz w:val="16"/>
          <w:szCs w:val="16"/>
        </w:rPr>
        <w:tab/>
      </w:r>
    </w:p>
    <w:p w14:paraId="71325ADA" w14:textId="01EB2DF0" w:rsidR="002F2AFA" w:rsidRPr="001E6010" w:rsidRDefault="00EC5EE6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 w:rsidRPr="001E6010">
        <w:rPr>
          <w:rFonts w:cstheme="minorHAnsi"/>
          <w:sz w:val="16"/>
          <w:szCs w:val="16"/>
        </w:rPr>
        <w:t xml:space="preserve">  </w:t>
      </w:r>
      <w:r w:rsidR="00464B0E" w:rsidRPr="001E6010">
        <w:rPr>
          <w:rFonts w:cstheme="minorHAnsi"/>
          <w:sz w:val="16"/>
          <w:szCs w:val="16"/>
        </w:rPr>
        <w:t>la variabile non ha un tipo</w:t>
      </w:r>
      <w:r w:rsidR="0008558D" w:rsidRPr="001E6010">
        <w:rPr>
          <w:rFonts w:cstheme="minorHAnsi"/>
          <w:sz w:val="16"/>
          <w:szCs w:val="16"/>
        </w:rPr>
        <w:t xml:space="preserve"> specifico quindi può assumere qualunque tipo</w:t>
      </w:r>
    </w:p>
    <w:p w14:paraId="71E24741" w14:textId="4E25CE2F" w:rsidR="002F2AFA" w:rsidRPr="001E6010" w:rsidRDefault="00EC5EE6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 w:rsidRPr="001E6010">
        <w:rPr>
          <w:rFonts w:cstheme="minorHAnsi"/>
          <w:sz w:val="16"/>
          <w:szCs w:val="16"/>
        </w:rPr>
        <w:t xml:space="preserve">  </w:t>
      </w:r>
      <w:r w:rsidR="00464B0E" w:rsidRPr="001E6010">
        <w:rPr>
          <w:rFonts w:cstheme="minorHAnsi"/>
          <w:sz w:val="16"/>
          <w:szCs w:val="16"/>
        </w:rPr>
        <w:t xml:space="preserve">il </w:t>
      </w:r>
      <w:r w:rsidR="00F60AF1" w:rsidRPr="001E6010">
        <w:rPr>
          <w:rFonts w:cstheme="minorHAnsi"/>
          <w:sz w:val="16"/>
          <w:szCs w:val="16"/>
        </w:rPr>
        <w:t xml:space="preserve">motore di .NET </w:t>
      </w:r>
      <w:r w:rsidR="00464B0E" w:rsidRPr="001E6010">
        <w:rPr>
          <w:rFonts w:cstheme="minorHAnsi"/>
          <w:sz w:val="16"/>
          <w:szCs w:val="16"/>
        </w:rPr>
        <w:t>determina il tipo</w:t>
      </w:r>
      <w:r w:rsidR="00F60AF1" w:rsidRPr="001E6010">
        <w:rPr>
          <w:rFonts w:cstheme="minorHAnsi"/>
          <w:sz w:val="16"/>
          <w:szCs w:val="16"/>
        </w:rPr>
        <w:t xml:space="preserve"> a runtime time</w:t>
      </w:r>
    </w:p>
    <w:p w14:paraId="058ADDBD" w14:textId="3F49EE97" w:rsidR="002F2AFA" w:rsidRPr="001E6010" w:rsidRDefault="00EC5EE6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0717C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 w:rsidRPr="001E6010">
        <w:rPr>
          <w:rFonts w:cstheme="minorHAnsi"/>
          <w:sz w:val="16"/>
          <w:szCs w:val="16"/>
        </w:rPr>
        <w:t xml:space="preserve"> </w:t>
      </w:r>
      <w:r w:rsidR="00F60AF1" w:rsidRPr="001E6010">
        <w:rPr>
          <w:rFonts w:cstheme="minorHAnsi"/>
          <w:sz w:val="16"/>
          <w:szCs w:val="16"/>
        </w:rPr>
        <w:t xml:space="preserve"> il compilatore C# determina il tipo a compile time</w:t>
      </w:r>
    </w:p>
    <w:p w14:paraId="5C275A23" w14:textId="0F98B47E" w:rsidR="002F2AFA" w:rsidRPr="001E6010" w:rsidRDefault="00EC5EE6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0717C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 w:rsidRPr="001E6010">
        <w:rPr>
          <w:rFonts w:cstheme="minorHAnsi"/>
          <w:sz w:val="16"/>
          <w:szCs w:val="16"/>
        </w:rPr>
        <w:t xml:space="preserve">  </w:t>
      </w:r>
      <w:r w:rsidR="00E94E57" w:rsidRPr="001E6010">
        <w:rPr>
          <w:rFonts w:cstheme="minorHAnsi"/>
          <w:sz w:val="16"/>
          <w:szCs w:val="16"/>
        </w:rPr>
        <w:t xml:space="preserve">la variabile ha un tipo implicito </w:t>
      </w:r>
      <w:r w:rsidR="002F2AFA" w:rsidRPr="001E6010">
        <w:rPr>
          <w:rFonts w:cstheme="minorHAnsi"/>
          <w:sz w:val="16"/>
          <w:szCs w:val="16"/>
        </w:rPr>
        <w:t xml:space="preserve"> </w:t>
      </w:r>
      <w:r w:rsidR="00F60AF1" w:rsidRPr="001E6010">
        <w:rPr>
          <w:rFonts w:cstheme="minorHAnsi"/>
          <w:sz w:val="16"/>
          <w:szCs w:val="16"/>
        </w:rPr>
        <w:t>che potrebbe essere anche esplicitamente dichiarato a codice</w:t>
      </w:r>
    </w:p>
    <w:p w14:paraId="499EB447" w14:textId="77777777" w:rsidR="00B03500" w:rsidRPr="001E6010" w:rsidRDefault="00B03500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782C918D" w14:textId="2D0DF2C0" w:rsidR="00230A4D" w:rsidRPr="001E6010" w:rsidRDefault="00E04A03" w:rsidP="00230A4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A cosa servono il Costruttore e il Distruttore di una classe</w:t>
      </w:r>
      <w:r w:rsidR="00230A4D" w:rsidRPr="001E6010">
        <w:rPr>
          <w:rFonts w:cstheme="minorHAnsi"/>
          <w:i/>
          <w:iCs/>
          <w:sz w:val="16"/>
          <w:szCs w:val="16"/>
        </w:rPr>
        <w:t>?</w:t>
      </w:r>
    </w:p>
    <w:p w14:paraId="59A02EE8" w14:textId="086C399D" w:rsidR="0078731A" w:rsidRPr="001E6010" w:rsidRDefault="00EC5EE6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78731A" w:rsidRPr="001E6010">
        <w:rPr>
          <w:rFonts w:cstheme="minorHAnsi"/>
          <w:sz w:val="16"/>
          <w:szCs w:val="16"/>
        </w:rPr>
        <w:t xml:space="preserve">  </w:t>
      </w:r>
      <w:r w:rsidR="00E04A03" w:rsidRPr="001E6010">
        <w:rPr>
          <w:rFonts w:cstheme="minorHAnsi"/>
          <w:sz w:val="16"/>
          <w:szCs w:val="16"/>
        </w:rPr>
        <w:t>A creare e distruggere la classe a cui sono applicate</w:t>
      </w:r>
    </w:p>
    <w:p w14:paraId="66C4C6C0" w14:textId="17AAB704" w:rsidR="0078731A" w:rsidRPr="001E6010" w:rsidRDefault="00EC5EE6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340A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957D96" w:rsidRPr="001E6010">
        <w:rPr>
          <w:rFonts w:cstheme="minorHAnsi"/>
          <w:sz w:val="16"/>
          <w:szCs w:val="16"/>
        </w:rPr>
        <w:t xml:space="preserve">  </w:t>
      </w:r>
      <w:r w:rsidR="00E04A03" w:rsidRPr="001E6010">
        <w:rPr>
          <w:rFonts w:cstheme="minorHAnsi"/>
          <w:sz w:val="16"/>
          <w:szCs w:val="16"/>
        </w:rPr>
        <w:t>A gestire le operazioni di inizializzazione e pulizia delle risorse di una classe</w:t>
      </w:r>
    </w:p>
    <w:p w14:paraId="74A921EC" w14:textId="7C12F723" w:rsidR="0078731A" w:rsidRPr="001E6010" w:rsidRDefault="00EC5EE6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 w:rsidRPr="001E6010">
        <w:rPr>
          <w:rFonts w:cstheme="minorHAnsi"/>
          <w:sz w:val="16"/>
          <w:szCs w:val="16"/>
        </w:rPr>
        <w:t xml:space="preserve">  </w:t>
      </w:r>
      <w:r w:rsidR="00E04A03" w:rsidRPr="001E6010">
        <w:rPr>
          <w:rFonts w:cstheme="minorHAnsi"/>
          <w:sz w:val="16"/>
          <w:szCs w:val="16"/>
        </w:rPr>
        <w:t>A permettere ad una classe di gestire in maniera efficiente il Garbage Collector</w:t>
      </w:r>
    </w:p>
    <w:p w14:paraId="1B7E0754" w14:textId="3F052B6E" w:rsidR="0078731A" w:rsidRPr="001E6010" w:rsidRDefault="00EC5EE6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3EC5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30A4D" w:rsidRPr="001E6010">
        <w:rPr>
          <w:rFonts w:cstheme="minorHAnsi"/>
          <w:sz w:val="16"/>
          <w:szCs w:val="16"/>
        </w:rPr>
        <w:t xml:space="preserve"> </w:t>
      </w:r>
      <w:r w:rsidR="00E04A03" w:rsidRPr="001E6010">
        <w:rPr>
          <w:rFonts w:cstheme="minorHAnsi"/>
          <w:sz w:val="16"/>
          <w:szCs w:val="16"/>
        </w:rPr>
        <w:t xml:space="preserve"> A inizializzare una classe senza che la stesse venga terminata dal Garbage Collector</w:t>
      </w:r>
    </w:p>
    <w:p w14:paraId="0CE892CB" w14:textId="77777777" w:rsidR="00B03500" w:rsidRPr="001E6010" w:rsidRDefault="00B03500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6287116" w14:textId="4549B9F3" w:rsidR="00B03500" w:rsidRPr="001E6010" w:rsidRDefault="00230A4D" w:rsidP="00F60AF1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Quali sono i pilastri sulla quale si basa la OOP?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 Dare una definizione di ciascuno di essi descrivendo per quale motivo sono fondamentali per questo tipo di approccio allo sviluppo</w:t>
      </w:r>
    </w:p>
    <w:p w14:paraId="612D177B" w14:textId="175B4235" w:rsidR="00B0350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9F791E1" w14:textId="77777777" w:rsidR="00F60C93" w:rsidRDefault="008A1D8D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I pilastri della OOP sono l’incapsulamento, l’ereditarietà e il polimorfismo. </w:t>
      </w:r>
    </w:p>
    <w:p w14:paraId="7E82B41B" w14:textId="77777777" w:rsidR="00F60C93" w:rsidRDefault="008A1D8D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L’incapsulamento permette di </w:t>
      </w:r>
      <w:r w:rsidR="00F60C93">
        <w:rPr>
          <w:rFonts w:cstheme="minorHAnsi"/>
          <w:i/>
          <w:iCs/>
          <w:sz w:val="16"/>
          <w:szCs w:val="16"/>
        </w:rPr>
        <w:t xml:space="preserve">racchiudere all’interno di una classe vari metodi che non saranno visibili nel momento in cui questa sarà richiamata. Permette all’utente di utilizzare le funzionalità nascondendo i dettagli dell’implementazione. L’ereditarietà è la proprietà per la quale è possibile creare nuove classi che abbiano proprietà di classi già esistenti estendendone le caratteristiche. </w:t>
      </w:r>
    </w:p>
    <w:p w14:paraId="5DF6EAA7" w14:textId="3597A027" w:rsidR="00B03500" w:rsidRDefault="00F60C93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Il polimorfismo permette di utilizzare lo stesso codice </w:t>
      </w:r>
      <w:r w:rsidR="00354B4D">
        <w:rPr>
          <w:rFonts w:cstheme="minorHAnsi"/>
          <w:i/>
          <w:iCs/>
          <w:sz w:val="16"/>
          <w:szCs w:val="16"/>
        </w:rPr>
        <w:t>con istanze di classi diverse.</w:t>
      </w:r>
      <w:r>
        <w:rPr>
          <w:rFonts w:cstheme="minorHAnsi"/>
          <w:i/>
          <w:iCs/>
          <w:sz w:val="16"/>
          <w:szCs w:val="16"/>
        </w:rPr>
        <w:t xml:space="preserve"> </w:t>
      </w:r>
    </w:p>
    <w:p w14:paraId="14E7BCCE" w14:textId="2DFA3EB3" w:rsidR="00354B4D" w:rsidRPr="001E6010" w:rsidRDefault="00354B4D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Sono fondamentali per lo sviluppo orientato agli oggetti perchè permettono di far interagire gli oggetti e di ricavare molteplici proprietà grazie alla loro interazione.</w:t>
      </w:r>
    </w:p>
    <w:p w14:paraId="0BA6BB42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bookmarkStart w:id="0" w:name="_GoBack"/>
      <w:bookmarkEnd w:id="0"/>
    </w:p>
    <w:p w14:paraId="66132B48" w14:textId="549A7739" w:rsidR="005A2070" w:rsidRPr="001E6010" w:rsidRDefault="00230A4D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Qual è la differenza tra overloading e overriding</w:t>
      </w:r>
      <w:r w:rsidR="006E3EC5" w:rsidRPr="001E6010">
        <w:rPr>
          <w:rFonts w:cstheme="minorHAnsi"/>
          <w:i/>
          <w:iCs/>
          <w:sz w:val="16"/>
          <w:szCs w:val="16"/>
        </w:rPr>
        <w:t xml:space="preserve">? 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 Fornire un esempio di una classe per cui si applica un override di un metodo e un overload dello stesso metodo</w:t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</w:p>
    <w:p w14:paraId="52B6E80A" w14:textId="0A21BE04" w:rsidR="00B0350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4D0DDCE" w14:textId="77777777" w:rsidR="00354B4D" w:rsidRDefault="00183E25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Per overloading si intende quando metodi e proprietà hanno lo stesso nome</w:t>
      </w:r>
      <w:r w:rsidR="00003268">
        <w:rPr>
          <w:rFonts w:cstheme="minorHAnsi"/>
          <w:i/>
          <w:iCs/>
          <w:sz w:val="16"/>
          <w:szCs w:val="16"/>
        </w:rPr>
        <w:t xml:space="preserve"> ma parametri diversi</w:t>
      </w:r>
      <w:r>
        <w:rPr>
          <w:rFonts w:cstheme="minorHAnsi"/>
          <w:i/>
          <w:iCs/>
          <w:sz w:val="16"/>
          <w:szCs w:val="16"/>
        </w:rPr>
        <w:t>. Questa è un’operazione possibile perchè ciò che caratterizza un metodo o una proprietà è la firma (nome + numero e tipi di parametri)</w:t>
      </w:r>
      <w:r w:rsidR="007F1EA3">
        <w:rPr>
          <w:rFonts w:cstheme="minorHAnsi"/>
          <w:i/>
          <w:iCs/>
          <w:sz w:val="16"/>
          <w:szCs w:val="16"/>
        </w:rPr>
        <w:t xml:space="preserve">. </w:t>
      </w:r>
    </w:p>
    <w:p w14:paraId="257A9918" w14:textId="744421C8" w:rsidR="00B03500" w:rsidRPr="001E6010" w:rsidRDefault="007F1EA3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Per override si intende </w:t>
      </w:r>
      <w:r w:rsidR="00A24587">
        <w:rPr>
          <w:rFonts w:cstheme="minorHAnsi"/>
          <w:i/>
          <w:iCs/>
          <w:sz w:val="16"/>
          <w:szCs w:val="16"/>
        </w:rPr>
        <w:t>la possibilità di sovrascrivere un meto</w:t>
      </w:r>
      <w:r w:rsidR="00003268">
        <w:rPr>
          <w:rFonts w:cstheme="minorHAnsi"/>
          <w:i/>
          <w:iCs/>
          <w:sz w:val="16"/>
          <w:szCs w:val="16"/>
        </w:rPr>
        <w:t>d</w:t>
      </w:r>
      <w:r w:rsidR="00A24587">
        <w:rPr>
          <w:rFonts w:cstheme="minorHAnsi"/>
          <w:i/>
          <w:iCs/>
          <w:sz w:val="16"/>
          <w:szCs w:val="16"/>
        </w:rPr>
        <w:t>o con un’implementazione definita successivamente.</w:t>
      </w:r>
    </w:p>
    <w:p w14:paraId="53110AC5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04E2838" w14:textId="27BF6B52" w:rsidR="005645F9" w:rsidRDefault="00D40B1D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Cosa è il Garbage Collector e a cosa serve nel mondo .NET?</w:t>
      </w:r>
    </w:p>
    <w:p w14:paraId="7584EDB8" w14:textId="77777777" w:rsidR="008A1D8D" w:rsidRPr="001E6010" w:rsidRDefault="008A1D8D" w:rsidP="00354B4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8D14A94" w14:textId="77777777" w:rsidR="008A1D8D" w:rsidRDefault="0000326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Il Garbage Collector è un sistema di gestione automatico della memoria</w:t>
      </w:r>
      <w:r w:rsidR="008A1D8D">
        <w:rPr>
          <w:rFonts w:cstheme="minorHAnsi"/>
          <w:i/>
          <w:iCs/>
          <w:sz w:val="16"/>
          <w:szCs w:val="16"/>
        </w:rPr>
        <w:t xml:space="preserve"> che permette di liberare aree di memoria che non vengono più utilizzate in modo tale da permettere ai processi che hanno bisogno di allocare più memoria di averla a disposizione quando serve. </w:t>
      </w:r>
    </w:p>
    <w:p w14:paraId="1994B8AE" w14:textId="6046CE0A" w:rsidR="00B03500" w:rsidRPr="001E6010" w:rsidRDefault="008A1D8D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In .NET permette di gestire la memoria allocata dagli oggetti per permettere a quest’ultimi di avere la memoria di cui necessitano a disposizione, quando serve.</w:t>
      </w:r>
    </w:p>
    <w:p w14:paraId="797D9FCF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5FA5B09" w14:textId="27302F32" w:rsidR="00230A4D" w:rsidRPr="001E6010" w:rsidRDefault="00230A4D" w:rsidP="00230A4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Qual è la differenza tra Values Type e Reference Type?</w:t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</w:p>
    <w:p w14:paraId="4C559429" w14:textId="77777777" w:rsidR="00183E25" w:rsidRDefault="00183E25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A0C767E" w14:textId="58D2C4E5" w:rsidR="00E66EA4" w:rsidRPr="0058340A" w:rsidRDefault="0058340A" w:rsidP="00354B4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58340A">
        <w:rPr>
          <w:rFonts w:cstheme="minorHAnsi"/>
          <w:i/>
          <w:iCs/>
          <w:sz w:val="16"/>
          <w:szCs w:val="16"/>
        </w:rPr>
        <w:t xml:space="preserve">Un Value Type (int, bool, </w:t>
      </w:r>
      <w:r w:rsidR="00183E25">
        <w:rPr>
          <w:rFonts w:cstheme="minorHAnsi"/>
          <w:i/>
          <w:iCs/>
          <w:sz w:val="16"/>
          <w:szCs w:val="16"/>
        </w:rPr>
        <w:t>double</w:t>
      </w:r>
      <w:r w:rsidRPr="0058340A">
        <w:rPr>
          <w:rFonts w:cstheme="minorHAnsi"/>
          <w:i/>
          <w:iCs/>
          <w:sz w:val="16"/>
          <w:szCs w:val="16"/>
        </w:rPr>
        <w:t xml:space="preserve"> ecc) contiene al suo interno i</w:t>
      </w:r>
      <w:r>
        <w:rPr>
          <w:rFonts w:cstheme="minorHAnsi"/>
          <w:i/>
          <w:iCs/>
          <w:sz w:val="16"/>
          <w:szCs w:val="16"/>
        </w:rPr>
        <w:t>l dato che lo definisce e non è ammesso che accetti il valore nullo</w:t>
      </w:r>
      <w:r w:rsidR="00183E25">
        <w:rPr>
          <w:rFonts w:cstheme="minorHAnsi"/>
          <w:i/>
          <w:iCs/>
          <w:sz w:val="16"/>
          <w:szCs w:val="16"/>
        </w:rPr>
        <w:t xml:space="preserve"> mentre il Reference Type contiene il riferimento ad un determinato oggetto e può assumere valore nullo nel momento in cui non referenzia nessuna instanza. Le classi sono Reference Type.</w:t>
      </w:r>
    </w:p>
    <w:p w14:paraId="60041364" w14:textId="464EFA7E" w:rsidR="008E653D" w:rsidRDefault="00230A4D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 xml:space="preserve">Cos’è e a cosa serve </w:t>
      </w:r>
      <w:r w:rsidR="00F60AF1" w:rsidRPr="001E6010">
        <w:rPr>
          <w:rFonts w:cstheme="minorHAnsi"/>
          <w:i/>
          <w:iCs/>
          <w:sz w:val="16"/>
          <w:szCs w:val="16"/>
        </w:rPr>
        <w:t>LINQ? Dare una definzione dello stesso, e descrivere per quale motivo è diventato fondamentale per aumentare la produttività di uno sviluppatore .NET</w:t>
      </w:r>
    </w:p>
    <w:p w14:paraId="5EEC9F38" w14:textId="36A51351" w:rsidR="009E5CD6" w:rsidRDefault="009E5CD6" w:rsidP="009E5CD6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5E2DA72" w14:textId="6C2E2FDD" w:rsidR="009E5CD6" w:rsidRPr="001E6010" w:rsidRDefault="009E5CD6" w:rsidP="009E5CD6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lastRenderedPageBreak/>
        <w:t>LINQ sta per “Language Integrated Query” ed è un framework che mi permette di accedere ed interrogare delle sorgenti di dati all’interno del linguaggio.</w:t>
      </w:r>
      <w:r w:rsidR="00003268">
        <w:rPr>
          <w:rFonts w:cstheme="minorHAnsi"/>
          <w:i/>
          <w:iCs/>
          <w:sz w:val="16"/>
          <w:szCs w:val="16"/>
        </w:rPr>
        <w:t xml:space="preserve"> LINQ p</w:t>
      </w:r>
      <w:r>
        <w:rPr>
          <w:rFonts w:cstheme="minorHAnsi"/>
          <w:i/>
          <w:iCs/>
          <w:sz w:val="16"/>
          <w:szCs w:val="16"/>
        </w:rPr>
        <w:t>uò i</w:t>
      </w:r>
      <w:r w:rsidR="00003268">
        <w:rPr>
          <w:rFonts w:cstheme="minorHAnsi"/>
          <w:i/>
          <w:iCs/>
          <w:sz w:val="16"/>
          <w:szCs w:val="16"/>
        </w:rPr>
        <w:t>n</w:t>
      </w:r>
      <w:r>
        <w:rPr>
          <w:rFonts w:cstheme="minorHAnsi"/>
          <w:i/>
          <w:iCs/>
          <w:sz w:val="16"/>
          <w:szCs w:val="16"/>
        </w:rPr>
        <w:t>terrogare qualunque tipo di dati che implementi Ienumerable.</w:t>
      </w:r>
    </w:p>
    <w:p w14:paraId="50628821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78CE7A3B" w14:textId="77777777" w:rsidR="007F1EA3" w:rsidRDefault="00230A4D" w:rsidP="00230A4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Quali sono le differenze tra una classe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, una classe astratta </w:t>
      </w:r>
      <w:r w:rsidRPr="001E6010">
        <w:rPr>
          <w:rFonts w:cstheme="minorHAnsi"/>
          <w:i/>
          <w:iCs/>
          <w:sz w:val="16"/>
          <w:szCs w:val="16"/>
        </w:rPr>
        <w:t>e un’interfaccia?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 Elencare quante più caratteristiche possibili di ciascuno di questi costrutti</w:t>
      </w:r>
      <w:r w:rsidR="00DA5C84" w:rsidRPr="001E6010">
        <w:rPr>
          <w:rFonts w:cstheme="minorHAnsi"/>
          <w:i/>
          <w:iCs/>
          <w:sz w:val="16"/>
          <w:szCs w:val="16"/>
        </w:rPr>
        <w:tab/>
      </w:r>
    </w:p>
    <w:p w14:paraId="602CDE3C" w14:textId="77777777" w:rsidR="007F1EA3" w:rsidRDefault="007F1EA3" w:rsidP="007F1EA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D169C7B" w14:textId="0BDA1443" w:rsidR="00003268" w:rsidRDefault="00003268" w:rsidP="007F1EA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Una classe è un tipo di riferimento</w:t>
      </w:r>
      <w:r w:rsidR="008A1D8D">
        <w:rPr>
          <w:rFonts w:cstheme="minorHAnsi"/>
          <w:i/>
          <w:iCs/>
          <w:sz w:val="16"/>
          <w:szCs w:val="16"/>
        </w:rPr>
        <w:t xml:space="preserve"> che</w:t>
      </w:r>
      <w:r>
        <w:rPr>
          <w:rFonts w:cstheme="minorHAnsi"/>
          <w:i/>
          <w:iCs/>
          <w:sz w:val="16"/>
          <w:szCs w:val="16"/>
        </w:rPr>
        <w:t xml:space="preserve"> permette di definire le cartteristiche di un insieme di oggetti che hanno le stesse proprietà</w:t>
      </w:r>
      <w:r w:rsidR="008A1D8D">
        <w:rPr>
          <w:rFonts w:cstheme="minorHAnsi"/>
          <w:i/>
          <w:iCs/>
          <w:sz w:val="16"/>
          <w:szCs w:val="16"/>
        </w:rPr>
        <w:t xml:space="preserve"> e metodi.</w:t>
      </w:r>
    </w:p>
    <w:p w14:paraId="454C0AFF" w14:textId="42EF3024" w:rsidR="007F1EA3" w:rsidRDefault="007F1EA3" w:rsidP="007F1EA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Una classe è astratta quando contiene almeno un metodo astratto (un metodo che viene inizializzato e non implementato e al quale si può far riferimento per più di una classe).</w:t>
      </w:r>
    </w:p>
    <w:p w14:paraId="45AB8E13" w14:textId="0A3F1D5F" w:rsidR="00230A4D" w:rsidRPr="001E6010" w:rsidRDefault="007F1EA3" w:rsidP="007F1EA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Un’interfaccia definisce</w:t>
      </w:r>
      <w:r w:rsidR="008A1D8D">
        <w:rPr>
          <w:rFonts w:cstheme="minorHAnsi"/>
          <w:i/>
          <w:iCs/>
          <w:sz w:val="16"/>
          <w:szCs w:val="16"/>
        </w:rPr>
        <w:t xml:space="preserve"> invece</w:t>
      </w:r>
      <w:r>
        <w:rPr>
          <w:rFonts w:cstheme="minorHAnsi"/>
          <w:i/>
          <w:iCs/>
          <w:sz w:val="16"/>
          <w:szCs w:val="16"/>
        </w:rPr>
        <w:t xml:space="preserve"> un contratto che deve essere rispettato dalla classe che la implementa; è priva di implementazioni e di modificatori di accessibilità. Si utilizzano le interfacce perchè in .NET l’ereditarietà multipla non è ammessa </w:t>
      </w:r>
      <w:r w:rsidR="009E5CD6">
        <w:rPr>
          <w:rFonts w:cstheme="minorHAnsi"/>
          <w:i/>
          <w:iCs/>
          <w:sz w:val="16"/>
          <w:szCs w:val="16"/>
        </w:rPr>
        <w:t>e qundi si ricorre alla proprietà delle classi di poter implementare più interfacce contemporaneamente.</w:t>
      </w:r>
      <w:r>
        <w:rPr>
          <w:rFonts w:cstheme="minorHAnsi"/>
          <w:i/>
          <w:iCs/>
          <w:sz w:val="16"/>
          <w:szCs w:val="16"/>
        </w:rPr>
        <w:t xml:space="preserve"> </w:t>
      </w:r>
      <w:r w:rsidR="00DA5C84" w:rsidRPr="001E6010">
        <w:rPr>
          <w:rFonts w:cstheme="minorHAnsi"/>
          <w:i/>
          <w:iCs/>
          <w:sz w:val="16"/>
          <w:szCs w:val="16"/>
        </w:rPr>
        <w:tab/>
      </w:r>
    </w:p>
    <w:p w14:paraId="10E22F39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0F21147E" w14:textId="4847FB85" w:rsidR="00A24587" w:rsidRDefault="00F60AF1" w:rsidP="00A24587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 w:rsidRPr="001E6010">
        <w:rPr>
          <w:rFonts w:cstheme="minorHAnsi"/>
          <w:sz w:val="16"/>
          <w:szCs w:val="16"/>
        </w:rPr>
        <w:t>Come si definisce una “classe parametrica”? Fornire un esempio della stessa, fornendo sia il codice implementativo che il suo utilizzo pratico</w:t>
      </w:r>
      <w:r w:rsidR="00DA5C84" w:rsidRPr="001E6010">
        <w:rPr>
          <w:rFonts w:cstheme="minorHAnsi"/>
          <w:sz w:val="16"/>
          <w:szCs w:val="16"/>
        </w:rPr>
        <w:tab/>
      </w:r>
    </w:p>
    <w:p w14:paraId="0C890B77" w14:textId="77777777" w:rsidR="00354B4D" w:rsidRDefault="00354B4D" w:rsidP="00354B4D">
      <w:pPr>
        <w:pStyle w:val="ListParagraph"/>
        <w:ind w:left="360"/>
        <w:rPr>
          <w:rFonts w:cstheme="minorHAnsi"/>
          <w:sz w:val="16"/>
          <w:szCs w:val="16"/>
        </w:rPr>
      </w:pPr>
    </w:p>
    <w:p w14:paraId="1B9906B4" w14:textId="77777777" w:rsidR="00A24587" w:rsidRDefault="00A24587" w:rsidP="00A24587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Una “classe parametrica” mi permette di definire una funzione generica che posso adattare a più funzioni, permette di scorporare la funzionalità dal contesto.</w:t>
      </w:r>
    </w:p>
    <w:p w14:paraId="3A5F96F4" w14:textId="77777777" w:rsidR="00A24587" w:rsidRDefault="00A24587" w:rsidP="00A24587">
      <w:pPr>
        <w:pStyle w:val="ListParagraph"/>
        <w:ind w:left="360"/>
        <w:rPr>
          <w:rFonts w:cstheme="minorHAnsi"/>
          <w:sz w:val="16"/>
          <w:szCs w:val="16"/>
        </w:rPr>
      </w:pPr>
      <w:r w:rsidRPr="00A24587">
        <w:rPr>
          <w:rFonts w:cstheme="minorHAnsi"/>
          <w:sz w:val="16"/>
          <w:szCs w:val="16"/>
        </w:rPr>
        <w:t xml:space="preserve">Esempio: </w:t>
      </w:r>
    </w:p>
    <w:p w14:paraId="23F83894" w14:textId="77777777" w:rsidR="00A24587" w:rsidRDefault="00A24587" w:rsidP="00A24587">
      <w:pPr>
        <w:pStyle w:val="ListParagraph"/>
        <w:ind w:left="360"/>
        <w:rPr>
          <w:rFonts w:cstheme="minorHAnsi"/>
          <w:sz w:val="16"/>
          <w:szCs w:val="16"/>
        </w:rPr>
      </w:pPr>
      <w:r w:rsidRPr="00A24587">
        <w:rPr>
          <w:rFonts w:cstheme="minorHAnsi"/>
          <w:sz w:val="16"/>
          <w:szCs w:val="16"/>
        </w:rPr>
        <w:t>public abstract class ManagerBase &lt;TEntity&gt; dove TEntity indica il ti</w:t>
      </w:r>
      <w:r>
        <w:rPr>
          <w:rFonts w:cstheme="minorHAnsi"/>
          <w:sz w:val="16"/>
          <w:szCs w:val="16"/>
        </w:rPr>
        <w:t>po</w:t>
      </w:r>
      <w:r w:rsidR="00DA5C84" w:rsidRPr="00A24587">
        <w:rPr>
          <w:rFonts w:cstheme="minorHAnsi"/>
          <w:sz w:val="16"/>
          <w:szCs w:val="16"/>
        </w:rPr>
        <w:tab/>
      </w:r>
    </w:p>
    <w:p w14:paraId="7076D536" w14:textId="4F567D01" w:rsidR="00230A4D" w:rsidRPr="00A24587" w:rsidRDefault="00A24587" w:rsidP="00A24587">
      <w:pPr>
        <w:pStyle w:val="ListParagraph"/>
        <w:ind w:left="360"/>
        <w:rPr>
          <w:rFonts w:cstheme="minorHAnsi"/>
          <w:sz w:val="16"/>
          <w:szCs w:val="16"/>
          <w:lang w:val="en-US"/>
        </w:rPr>
      </w:pPr>
      <w:r w:rsidRPr="00A24587">
        <w:rPr>
          <w:rFonts w:cstheme="minorHAnsi"/>
          <w:sz w:val="16"/>
          <w:szCs w:val="16"/>
          <w:lang w:val="en-US"/>
        </w:rPr>
        <w:t xml:space="preserve">public class </w:t>
      </w:r>
      <w:proofErr w:type="spellStart"/>
      <w:proofErr w:type="gramStart"/>
      <w:r w:rsidRPr="00A24587">
        <w:rPr>
          <w:rFonts w:cstheme="minorHAnsi"/>
          <w:sz w:val="16"/>
          <w:szCs w:val="16"/>
          <w:lang w:val="en-US"/>
        </w:rPr>
        <w:t>LibroManager</w:t>
      </w:r>
      <w:proofErr w:type="spellEnd"/>
      <w:r>
        <w:rPr>
          <w:rFonts w:cstheme="minorHAnsi"/>
          <w:sz w:val="16"/>
          <w:szCs w:val="16"/>
          <w:lang w:val="en-US"/>
        </w:rPr>
        <w:t xml:space="preserve"> </w:t>
      </w:r>
      <w:r w:rsidRPr="00A24587">
        <w:rPr>
          <w:rFonts w:cstheme="minorHAnsi"/>
          <w:sz w:val="16"/>
          <w:szCs w:val="16"/>
          <w:lang w:val="en-US"/>
        </w:rPr>
        <w:t>:</w:t>
      </w:r>
      <w:proofErr w:type="gramEnd"/>
      <w:r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A24587">
        <w:rPr>
          <w:rFonts w:cstheme="minorHAnsi"/>
          <w:sz w:val="16"/>
          <w:szCs w:val="16"/>
          <w:lang w:val="en-US"/>
        </w:rPr>
        <w:t>ManagerBase</w:t>
      </w:r>
      <w:proofErr w:type="spellEnd"/>
      <w:r w:rsidRPr="00A24587">
        <w:rPr>
          <w:rFonts w:cstheme="minorHAnsi"/>
          <w:sz w:val="16"/>
          <w:szCs w:val="16"/>
          <w:lang w:val="en-US"/>
        </w:rPr>
        <w:t xml:space="preserve"> &lt;L</w:t>
      </w:r>
      <w:r>
        <w:rPr>
          <w:rFonts w:cstheme="minorHAnsi"/>
          <w:sz w:val="16"/>
          <w:szCs w:val="16"/>
          <w:lang w:val="en-US"/>
        </w:rPr>
        <w:t>ibri&gt;</w:t>
      </w:r>
      <w:r w:rsidR="00DA5C84" w:rsidRPr="00A24587">
        <w:rPr>
          <w:rFonts w:cstheme="minorHAnsi"/>
          <w:sz w:val="16"/>
          <w:szCs w:val="16"/>
          <w:lang w:val="en-US"/>
        </w:rPr>
        <w:tab/>
      </w:r>
      <w:r w:rsidR="00DA5C84" w:rsidRPr="00A24587">
        <w:rPr>
          <w:rFonts w:cstheme="minorHAnsi"/>
          <w:sz w:val="16"/>
          <w:szCs w:val="16"/>
          <w:lang w:val="en-US"/>
        </w:rPr>
        <w:tab/>
      </w:r>
    </w:p>
    <w:p w14:paraId="440A0281" w14:textId="77777777" w:rsidR="00B03500" w:rsidRPr="00A24587" w:rsidRDefault="00B03500" w:rsidP="00B03500">
      <w:pPr>
        <w:rPr>
          <w:rFonts w:cstheme="minorHAnsi"/>
          <w:sz w:val="16"/>
          <w:szCs w:val="16"/>
          <w:lang w:val="en-US"/>
        </w:rPr>
      </w:pPr>
    </w:p>
    <w:p w14:paraId="36A86E26" w14:textId="08C33644" w:rsidR="000E60BC" w:rsidRPr="001E6010" w:rsidRDefault="00CC050D" w:rsidP="00F60AF1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Esercitazione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 pratica. </w:t>
      </w:r>
      <w:r w:rsidR="00132BA7" w:rsidRPr="001E6010">
        <w:rPr>
          <w:rFonts w:cstheme="minorHAnsi"/>
          <w:i/>
          <w:iCs/>
          <w:sz w:val="16"/>
          <w:szCs w:val="16"/>
        </w:rPr>
        <w:t>Si chiede di creare un app console in .NET Framework che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, in fase di esecuzione, permetta di inserire </w:t>
      </w:r>
      <w:r w:rsidR="006E2140" w:rsidRPr="001E6010">
        <w:rPr>
          <w:rFonts w:cstheme="minorHAnsi"/>
          <w:i/>
          <w:iCs/>
          <w:sz w:val="16"/>
          <w:szCs w:val="16"/>
        </w:rPr>
        <w:t xml:space="preserve">e visualizzare </w:t>
      </w:r>
      <w:r w:rsidR="00F60AF1" w:rsidRPr="001E6010">
        <w:rPr>
          <w:rFonts w:cstheme="minorHAnsi"/>
          <w:i/>
          <w:iCs/>
          <w:sz w:val="16"/>
          <w:szCs w:val="16"/>
        </w:rPr>
        <w:t>un catalogo di automobili e biciclette</w:t>
      </w:r>
      <w:r w:rsidR="000E60BC" w:rsidRPr="001E6010">
        <w:rPr>
          <w:rFonts w:cstheme="minorHAnsi"/>
          <w:i/>
          <w:iCs/>
          <w:sz w:val="16"/>
          <w:szCs w:val="16"/>
        </w:rPr>
        <w:t xml:space="preserve"> (entrambe le entità avranno le medesime funzioni). </w:t>
      </w:r>
    </w:p>
    <w:p w14:paraId="0499EF76" w14:textId="77777777" w:rsidR="000E60BC" w:rsidRPr="001E6010" w:rsidRDefault="00F60AF1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 xml:space="preserve">Quando l’applicazione viene avviata permette di selezione se si vuole lavorare sul catalogo delle biciclette </w:t>
      </w:r>
      <w:r w:rsidR="000E60BC" w:rsidRPr="001E6010">
        <w:rPr>
          <w:rFonts w:cstheme="minorHAnsi"/>
          <w:i/>
          <w:iCs/>
          <w:sz w:val="16"/>
          <w:szCs w:val="16"/>
        </w:rPr>
        <w:t xml:space="preserve">(selezione da menu “A”) </w:t>
      </w:r>
      <w:r w:rsidRPr="001E6010">
        <w:rPr>
          <w:rFonts w:cstheme="minorHAnsi"/>
          <w:i/>
          <w:iCs/>
          <w:sz w:val="16"/>
          <w:szCs w:val="16"/>
        </w:rPr>
        <w:t>o quello delle automobili (</w:t>
      </w:r>
      <w:r w:rsidR="000E60BC" w:rsidRPr="001E6010">
        <w:rPr>
          <w:rFonts w:cstheme="minorHAnsi"/>
          <w:i/>
          <w:iCs/>
          <w:sz w:val="16"/>
          <w:szCs w:val="16"/>
        </w:rPr>
        <w:t>selezione da menu “B”).</w:t>
      </w:r>
    </w:p>
    <w:p w14:paraId="252DEF15" w14:textId="0A166A70" w:rsidR="000E60BC" w:rsidRPr="001E6010" w:rsidRDefault="00F60AF1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 xml:space="preserve">Dovrà essere possibile inserire una bicicletta (o un’automobile) e salvarla su un </w:t>
      </w:r>
      <w:r w:rsidR="000E60BC" w:rsidRPr="001E6010">
        <w:rPr>
          <w:rFonts w:cstheme="minorHAnsi"/>
          <w:i/>
          <w:iCs/>
          <w:sz w:val="16"/>
          <w:szCs w:val="16"/>
        </w:rPr>
        <w:t>“</w:t>
      </w:r>
      <w:r w:rsidRPr="001E6010">
        <w:rPr>
          <w:rFonts w:cstheme="minorHAnsi"/>
          <w:i/>
          <w:iCs/>
          <w:sz w:val="16"/>
          <w:szCs w:val="16"/>
        </w:rPr>
        <w:t>database</w:t>
      </w:r>
      <w:r w:rsidR="000E60BC" w:rsidRPr="001E6010">
        <w:rPr>
          <w:rFonts w:cstheme="minorHAnsi"/>
          <w:i/>
          <w:iCs/>
          <w:sz w:val="16"/>
          <w:szCs w:val="16"/>
        </w:rPr>
        <w:t xml:space="preserve">” realizzato con un file di </w:t>
      </w:r>
      <w:r w:rsidR="001C0245" w:rsidRPr="001E6010">
        <w:rPr>
          <w:rFonts w:cstheme="minorHAnsi"/>
          <w:i/>
          <w:iCs/>
          <w:sz w:val="16"/>
          <w:szCs w:val="16"/>
        </w:rPr>
        <w:t>json</w:t>
      </w:r>
    </w:p>
    <w:p w14:paraId="582436B0" w14:textId="50A7D517" w:rsidR="000E60BC" w:rsidRPr="001E6010" w:rsidRDefault="000E60BC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Dovrà essere possibile visualizzare il contenuto intero del database dell’oggetto di riferimento</w:t>
      </w:r>
    </w:p>
    <w:p w14:paraId="7CA28463" w14:textId="77777777" w:rsidR="000E60BC" w:rsidRPr="001E6010" w:rsidRDefault="000E60BC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 xml:space="preserve">Dovrà essere possibile visualizzare solo gli elementi che corrispondono al criterio di ricerca sul campo “Modello”. </w:t>
      </w:r>
    </w:p>
    <w:p w14:paraId="72A87B2A" w14:textId="77777777" w:rsidR="000E60BC" w:rsidRPr="001E6010" w:rsidRDefault="000E60BC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 xml:space="preserve">La bicicletta è definita dal campo “Modello”, “Marca”, “NumeroTelaio” e “IsElettrica”; </w:t>
      </w:r>
    </w:p>
    <w:p w14:paraId="0C665785" w14:textId="50915547" w:rsidR="00F60AF1" w:rsidRPr="001E6010" w:rsidRDefault="000E60BC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L’automobile è definita da  “Modello”, “Marca”, “NumeroCavalli”, “IsDiesel” e “DataImmatricolazione”.</w:t>
      </w:r>
    </w:p>
    <w:p w14:paraId="72815ABC" w14:textId="47D5EF23" w:rsidR="000E60BC" w:rsidRPr="001E6010" w:rsidRDefault="000E60BC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Ogni entità è caratterizzata da un campo “Id” numerico che deve essere univoco nella stessa tipologia di oggetti</w:t>
      </w:r>
    </w:p>
    <w:p w14:paraId="7543E003" w14:textId="73C5C87A" w:rsidR="006E2140" w:rsidRPr="001E6010" w:rsidRDefault="006E2140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Dovrà essere presente una funzione che permette di eseguire la creazione dei mezzi di locomozione di una famiglia (N biciclette e 1 automobile), passando le quantità e i valori come parametri alla funzione CreaMezziDellaFamiglia(int numeroDiBiciclette, string string marcaBiciclette, string[] modelliBiciclette, string marcaAutomobile, string modelloAutomobile)</w:t>
      </w:r>
    </w:p>
    <w:p w14:paraId="021F224F" w14:textId="3FC0B111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CF6797F" w14:textId="77777777" w:rsidR="00E66EA4" w:rsidRPr="001E6010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889A0B5" w14:textId="5A5B55C6" w:rsidR="00DA5C84" w:rsidRPr="00261529" w:rsidRDefault="00E66EA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  <w:r w:rsidRPr="001E6010">
        <w:rPr>
          <w:rFonts w:cstheme="minorHAnsi"/>
          <w:sz w:val="16"/>
          <w:szCs w:val="16"/>
          <w:lang w:val="it-IT"/>
        </w:rPr>
        <w:t xml:space="preserve"> </w:t>
      </w:r>
      <w:r w:rsidR="00DA5C84" w:rsidRPr="001E6010">
        <w:rPr>
          <w:rFonts w:cstheme="minorHAnsi"/>
          <w:sz w:val="16"/>
          <w:szCs w:val="16"/>
          <w:lang w:val="it-IT"/>
        </w:rPr>
        <w:t>[Tot: __/10]</w:t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5630F" w14:textId="77777777" w:rsidR="00EC5EE6" w:rsidRDefault="00EC5EE6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50217E72" w14:textId="77777777" w:rsidR="00EC5EE6" w:rsidRDefault="00EC5EE6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2800E" w14:textId="77777777" w:rsidR="00D95BCF" w:rsidRDefault="00D95B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4CE5" w14:textId="36FEBB07" w:rsidR="00547F36" w:rsidRDefault="002F2AFA">
    <w:pPr>
      <w:pStyle w:val="Footer"/>
      <w:rPr>
        <w:lang w:val="it-IT"/>
      </w:rPr>
    </w:pPr>
    <w:r>
      <w:rPr>
        <w:lang w:val="it-IT"/>
      </w:rPr>
      <w:t>Test di valutazione - Modulo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945A1" w14:textId="77777777" w:rsidR="00D95BCF" w:rsidRDefault="00D95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34E7B" w14:textId="77777777" w:rsidR="00EC5EE6" w:rsidRDefault="00EC5EE6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3C744E7A" w14:textId="77777777" w:rsidR="00EC5EE6" w:rsidRDefault="00EC5EE6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534C2" w14:textId="77777777" w:rsidR="00D95BCF" w:rsidRDefault="00D95B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466FB" w14:textId="77777777" w:rsidR="00D95BCF" w:rsidRDefault="00D95B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EE982" w14:textId="77777777" w:rsidR="00D95BCF" w:rsidRDefault="00D95B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4E6256"/>
    <w:multiLevelType w:val="multilevel"/>
    <w:tmpl w:val="9A1C8920"/>
    <w:numStyleLink w:val="Answers"/>
  </w:abstractNum>
  <w:abstractNum w:abstractNumId="3" w15:restartNumberingAfterBreak="0">
    <w:nsid w:val="33771E68"/>
    <w:multiLevelType w:val="multilevel"/>
    <w:tmpl w:val="9A1C8920"/>
    <w:numStyleLink w:val="Answers"/>
  </w:abstractNum>
  <w:abstractNum w:abstractNumId="4" w15:restartNumberingAfterBreak="0">
    <w:nsid w:val="3B8B7B22"/>
    <w:multiLevelType w:val="multilevel"/>
    <w:tmpl w:val="9A1C8920"/>
    <w:numStyleLink w:val="Answers"/>
  </w:abstractNum>
  <w:abstractNum w:abstractNumId="5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55185"/>
    <w:multiLevelType w:val="multilevel"/>
    <w:tmpl w:val="9A1C8920"/>
    <w:numStyleLink w:val="Answers"/>
  </w:abstractNum>
  <w:abstractNum w:abstractNumId="7" w15:restartNumberingAfterBreak="0">
    <w:nsid w:val="49AF741D"/>
    <w:multiLevelType w:val="multilevel"/>
    <w:tmpl w:val="9A1C8920"/>
    <w:numStyleLink w:val="Answers"/>
  </w:abstractNum>
  <w:abstractNum w:abstractNumId="8" w15:restartNumberingAfterBreak="0">
    <w:nsid w:val="67173671"/>
    <w:multiLevelType w:val="multilevel"/>
    <w:tmpl w:val="9A1C8920"/>
    <w:numStyleLink w:val="Answers"/>
  </w:abstractNum>
  <w:abstractNum w:abstractNumId="9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268"/>
    <w:rsid w:val="000070E0"/>
    <w:rsid w:val="0008558D"/>
    <w:rsid w:val="000E60BC"/>
    <w:rsid w:val="00132BA7"/>
    <w:rsid w:val="00135EC2"/>
    <w:rsid w:val="00183E25"/>
    <w:rsid w:val="001A3C39"/>
    <w:rsid w:val="001B6AE1"/>
    <w:rsid w:val="001C0245"/>
    <w:rsid w:val="001E6010"/>
    <w:rsid w:val="00201EE0"/>
    <w:rsid w:val="00225A62"/>
    <w:rsid w:val="00230A4D"/>
    <w:rsid w:val="00261529"/>
    <w:rsid w:val="002733D1"/>
    <w:rsid w:val="002F2AFA"/>
    <w:rsid w:val="00315CD3"/>
    <w:rsid w:val="003444B6"/>
    <w:rsid w:val="00347AB7"/>
    <w:rsid w:val="00354B4D"/>
    <w:rsid w:val="00356CAC"/>
    <w:rsid w:val="003758D3"/>
    <w:rsid w:val="003A0670"/>
    <w:rsid w:val="003E162F"/>
    <w:rsid w:val="003E30EA"/>
    <w:rsid w:val="0040717C"/>
    <w:rsid w:val="004254F0"/>
    <w:rsid w:val="00446E50"/>
    <w:rsid w:val="00457A53"/>
    <w:rsid w:val="00464B0E"/>
    <w:rsid w:val="004F4914"/>
    <w:rsid w:val="0053305A"/>
    <w:rsid w:val="00547F36"/>
    <w:rsid w:val="005645F9"/>
    <w:rsid w:val="0058340A"/>
    <w:rsid w:val="005A2070"/>
    <w:rsid w:val="006A5B48"/>
    <w:rsid w:val="006E2140"/>
    <w:rsid w:val="006E3EC5"/>
    <w:rsid w:val="006E7CC3"/>
    <w:rsid w:val="006F4A3F"/>
    <w:rsid w:val="00731D2B"/>
    <w:rsid w:val="0078731A"/>
    <w:rsid w:val="007913B5"/>
    <w:rsid w:val="007C00E4"/>
    <w:rsid w:val="007E3CB3"/>
    <w:rsid w:val="007F1EA3"/>
    <w:rsid w:val="008120C2"/>
    <w:rsid w:val="0084271B"/>
    <w:rsid w:val="008739A2"/>
    <w:rsid w:val="008A1D8D"/>
    <w:rsid w:val="008E653D"/>
    <w:rsid w:val="009200E1"/>
    <w:rsid w:val="0092010E"/>
    <w:rsid w:val="00957D96"/>
    <w:rsid w:val="009E5CD6"/>
    <w:rsid w:val="00A1545F"/>
    <w:rsid w:val="00A24587"/>
    <w:rsid w:val="00A26505"/>
    <w:rsid w:val="00A360C5"/>
    <w:rsid w:val="00A9761D"/>
    <w:rsid w:val="00B03500"/>
    <w:rsid w:val="00B915D5"/>
    <w:rsid w:val="00BA5730"/>
    <w:rsid w:val="00BC1DFD"/>
    <w:rsid w:val="00C329F9"/>
    <w:rsid w:val="00C71FAF"/>
    <w:rsid w:val="00C8122C"/>
    <w:rsid w:val="00CA3B5B"/>
    <w:rsid w:val="00CB67A9"/>
    <w:rsid w:val="00CC050D"/>
    <w:rsid w:val="00CE3BE3"/>
    <w:rsid w:val="00D20C89"/>
    <w:rsid w:val="00D26666"/>
    <w:rsid w:val="00D40B1D"/>
    <w:rsid w:val="00D95BCF"/>
    <w:rsid w:val="00DA34E6"/>
    <w:rsid w:val="00DA5C84"/>
    <w:rsid w:val="00DB470B"/>
    <w:rsid w:val="00E0358B"/>
    <w:rsid w:val="00E04A03"/>
    <w:rsid w:val="00E66EA4"/>
    <w:rsid w:val="00E7015D"/>
    <w:rsid w:val="00E94E57"/>
    <w:rsid w:val="00EC5EE6"/>
    <w:rsid w:val="00ED5A4F"/>
    <w:rsid w:val="00EF68B0"/>
    <w:rsid w:val="00F60AF1"/>
    <w:rsid w:val="00F60C93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318</TotalTime>
  <Pages>2</Pages>
  <Words>962</Words>
  <Characters>5484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Filomena Iannone (c)</cp:lastModifiedBy>
  <cp:revision>7</cp:revision>
  <cp:lastPrinted>2004-01-22T16:32:00Z</cp:lastPrinted>
  <dcterms:created xsi:type="dcterms:W3CDTF">2019-10-18T07:17:00Z</dcterms:created>
  <dcterms:modified xsi:type="dcterms:W3CDTF">2019-10-18T12:37:00Z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236020b0-6d69-48c1-9bb5-c586c1062b70_Enabled">
    <vt:lpwstr>True</vt:lpwstr>
  </property>
  <property fmtid="{D5CDD505-2E9C-101B-9397-08002B2CF9AE}" pid="16" name="MSIP_Label_236020b0-6d69-48c1-9bb5-c586c1062b70_SiteId">
    <vt:lpwstr>cf36141c-ddd7-45a7-b073-111f66d0b30c</vt:lpwstr>
  </property>
  <property fmtid="{D5CDD505-2E9C-101B-9397-08002B2CF9AE}" pid="17" name="MSIP_Label_236020b0-6d69-48c1-9bb5-c586c1062b70_Owner">
    <vt:lpwstr>filomena.iannone@avanade.com</vt:lpwstr>
  </property>
  <property fmtid="{D5CDD505-2E9C-101B-9397-08002B2CF9AE}" pid="18" name="MSIP_Label_236020b0-6d69-48c1-9bb5-c586c1062b70_SetDate">
    <vt:lpwstr>2019-10-18T07:16:56.3528434Z</vt:lpwstr>
  </property>
  <property fmtid="{D5CDD505-2E9C-101B-9397-08002B2CF9AE}" pid="19" name="MSIP_Label_236020b0-6d69-48c1-9bb5-c586c1062b70_Name">
    <vt:lpwstr>Confidential</vt:lpwstr>
  </property>
  <property fmtid="{D5CDD505-2E9C-101B-9397-08002B2CF9AE}" pid="20" name="MSIP_Label_236020b0-6d69-48c1-9bb5-c586c1062b70_Application">
    <vt:lpwstr>Microsoft Azure Information Protection</vt:lpwstr>
  </property>
  <property fmtid="{D5CDD505-2E9C-101B-9397-08002B2CF9AE}" pid="21" name="MSIP_Label_236020b0-6d69-48c1-9bb5-c586c1062b70_ActionId">
    <vt:lpwstr>01d83201-7336-4529-acb5-7667e2d80ae0</vt:lpwstr>
  </property>
  <property fmtid="{D5CDD505-2E9C-101B-9397-08002B2CF9AE}" pid="22" name="MSIP_Label_236020b0-6d69-48c1-9bb5-c586c1062b70_Extended_MSFT_Method">
    <vt:lpwstr>Automatic</vt:lpwstr>
  </property>
  <property fmtid="{D5CDD505-2E9C-101B-9397-08002B2CF9AE}" pid="23" name="MSIP_Label_5fae8262-b78e-4366-8929-a5d6aac95320_Enabled">
    <vt:lpwstr>True</vt:lpwstr>
  </property>
  <property fmtid="{D5CDD505-2E9C-101B-9397-08002B2CF9AE}" pid="24" name="MSIP_Label_5fae8262-b78e-4366-8929-a5d6aac95320_SiteId">
    <vt:lpwstr>cf36141c-ddd7-45a7-b073-111f66d0b30c</vt:lpwstr>
  </property>
  <property fmtid="{D5CDD505-2E9C-101B-9397-08002B2CF9AE}" pid="25" name="MSIP_Label_5fae8262-b78e-4366-8929-a5d6aac95320_Owner">
    <vt:lpwstr>filomena.iannone@avanade.com</vt:lpwstr>
  </property>
  <property fmtid="{D5CDD505-2E9C-101B-9397-08002B2CF9AE}" pid="26" name="MSIP_Label_5fae8262-b78e-4366-8929-a5d6aac95320_SetDate">
    <vt:lpwstr>2019-10-18T07:16:56.3528434Z</vt:lpwstr>
  </property>
  <property fmtid="{D5CDD505-2E9C-101B-9397-08002B2CF9AE}" pid="27" name="MSIP_Label_5fae8262-b78e-4366-8929-a5d6aac95320_Name">
    <vt:lpwstr>Recipients Have Full Control</vt:lpwstr>
  </property>
  <property fmtid="{D5CDD505-2E9C-101B-9397-08002B2CF9AE}" pid="28" name="MSIP_Label_5fae8262-b78e-4366-8929-a5d6aac95320_Application">
    <vt:lpwstr>Microsoft Azure Information Protection</vt:lpwstr>
  </property>
  <property fmtid="{D5CDD505-2E9C-101B-9397-08002B2CF9AE}" pid="29" name="MSIP_Label_5fae8262-b78e-4366-8929-a5d6aac95320_ActionId">
    <vt:lpwstr>01d83201-7336-4529-acb5-7667e2d80ae0</vt:lpwstr>
  </property>
  <property fmtid="{D5CDD505-2E9C-101B-9397-08002B2CF9AE}" pid="30" name="MSIP_Label_5fae8262-b78e-4366-8929-a5d6aac95320_Parent">
    <vt:lpwstr>236020b0-6d69-48c1-9bb5-c586c1062b70</vt:lpwstr>
  </property>
  <property fmtid="{D5CDD505-2E9C-101B-9397-08002B2CF9AE}" pid="31" name="MSIP_Label_5fae8262-b78e-4366-8929-a5d6aac95320_Extended_MSFT_Method">
    <vt:lpwstr>Automatic</vt:lpwstr>
  </property>
  <property fmtid="{D5CDD505-2E9C-101B-9397-08002B2CF9AE}" pid="32" name="Sensitivity">
    <vt:lpwstr>Confidential Recipients Have Full Control</vt:lpwstr>
  </property>
</Properties>
</file>